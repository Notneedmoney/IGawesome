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CPU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Intel i7-4770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K 3.5G 1130元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028950" cy="2772410"/>
            <wp:effectExtent l="0" t="0" r="3810" b="1270"/>
            <wp:docPr id="3" name="图片 3" descr="tim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g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主板：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Asus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TUF B360M-PLUS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799元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29610" cy="2421890"/>
            <wp:effectExtent l="0" t="0" r="1270" b="1270"/>
            <wp:docPr id="4" name="图片 4" descr="timg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g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内存：Kingston DDR3 1600 4G 239元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23770" cy="2223770"/>
            <wp:effectExtent l="0" t="0" r="1270" b="1270"/>
            <wp:docPr id="6" name="图片 6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m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硬盘：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Seagate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ST2000DM008 2TB 7200转 256M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398元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77135" cy="2477135"/>
            <wp:effectExtent l="0" t="0" r="6985" b="6985"/>
            <wp:docPr id="7" name="图片 7" descr="u=2006242732,3036088983&amp;fm=26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=2006242732,3036088983&amp;fm=26&amp;gp=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显卡：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MSI GTX 1050 TI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 xml:space="preserve"> 4G 1099元</w:t>
      </w:r>
    </w:p>
    <w:p>
      <w:pP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467610" cy="2467610"/>
            <wp:effectExtent l="0" t="0" r="1270" b="1270"/>
            <wp:docPr id="8" name="图片 8" descr="tim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img 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color w:val="auto"/>
          <w:sz w:val="28"/>
          <w:szCs w:val="28"/>
          <w:lang w:val="en-US" w:eastAsia="zh-CN"/>
        </w:rPr>
        <w:t>电源：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tt Smart 500W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229元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109470" cy="2109470"/>
            <wp:effectExtent l="0" t="0" r="8890" b="8890"/>
            <wp:docPr id="9" name="图片 9" descr="timg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img (3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机箱：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Aigo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T10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219元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16150" cy="2216150"/>
            <wp:effectExtent l="0" t="0" r="8890" b="8890"/>
            <wp:docPr id="10" name="图片 10" descr="timg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img (4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键鼠：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Logitech/罗技 MK275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 xml:space="preserve"> 99元</w:t>
      </w:r>
    </w:p>
    <w:p>
      <w:pP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2827020" cy="2449830"/>
            <wp:effectExtent l="0" t="0" r="7620" b="3810"/>
            <wp:docPr id="11" name="图片 11" descr="timg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img (5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显示器：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AOC 24英寸 24B1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 xml:space="preserve"> 719元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96465" cy="2196465"/>
            <wp:effectExtent l="0" t="0" r="13335" b="13335"/>
            <wp:docPr id="12" name="图片 12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im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总计：4931元</w:t>
      </w:r>
    </w:p>
    <w:p>
      <w:pPr>
        <w:rPr>
          <w:rFonts w:hint="eastAsia" w:ascii="Tahoma" w:hAnsi="Tahoma" w:eastAsia="宋体" w:cs="Tahoma"/>
          <w:i w:val="0"/>
          <w:caps w:val="0"/>
          <w:color w:val="666666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D3015"/>
    <w:rsid w:val="6D535020"/>
    <w:rsid w:val="7E1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GIF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2018-10-27T11:56:00Z</dcterms:created>
  <dc:creator>lenovo</dc:creator>
  <cp:lastModifiedBy>lenovo</cp:lastModifiedBy>
  <dcterms:modified xsi:type="dcterms:W3CDTF">2018-10-27T12:27:49Z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